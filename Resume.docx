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7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2314"/>
        <w:gridCol w:w="1916"/>
        <w:gridCol w:w="245"/>
        <w:gridCol w:w="116"/>
      </w:tblGrid>
      <w:tr w:rsidR="008F7CAF" w:rsidTr="00A8412F">
        <w:trPr>
          <w:gridAfter w:val="1"/>
          <w:wAfter w:w="116" w:type="dxa"/>
          <w:trHeight w:val="151"/>
        </w:trPr>
        <w:sdt>
          <w:sdtPr>
            <w:alias w:val="Author"/>
            <w:id w:val="93044407"/>
            <w:placeholder>
              <w:docPart w:val="27B3345804E94D1086604F97FE41EF0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380" w:type="dxa"/>
                <w:gridSpan w:val="4"/>
                <w:tcMar>
                  <w:bottom w:w="0" w:type="dxa"/>
                </w:tcMar>
                <w:vAlign w:val="center"/>
              </w:tcPr>
              <w:p w:rsidR="008F7CAF" w:rsidRDefault="000A45E9" w:rsidP="008837A3">
                <w:pPr>
                  <w:pStyle w:val="YourName"/>
                </w:pPr>
                <w:r>
                  <w:t>David Rose</w:t>
                </w:r>
              </w:p>
            </w:tc>
          </w:sdtContent>
        </w:sdt>
      </w:tr>
      <w:tr w:rsidR="008F7CAF" w:rsidTr="00A8412F">
        <w:trPr>
          <w:gridAfter w:val="1"/>
          <w:wAfter w:w="116" w:type="dxa"/>
          <w:trHeight w:val="22"/>
        </w:trPr>
        <w:tc>
          <w:tcPr>
            <w:tcW w:w="7380" w:type="dxa"/>
            <w:gridSpan w:val="4"/>
            <w:tcMar>
              <w:bottom w:w="0" w:type="dxa"/>
            </w:tcMar>
            <w:vAlign w:val="center"/>
          </w:tcPr>
          <w:p w:rsidR="008F7CAF" w:rsidRDefault="000A45E9" w:rsidP="008837A3">
            <w:pPr>
              <w:pStyle w:val="ResumeBodyText"/>
            </w:pPr>
            <w:r>
              <w:t>3744 Kent Dr.</w:t>
            </w:r>
            <w:r w:rsidR="00A8412F">
              <w:t xml:space="preserve"> | </w:t>
            </w:r>
            <w:r>
              <w:t>Naples, FL 34112</w:t>
            </w:r>
            <w:r w:rsidR="00A8412F">
              <w:t xml:space="preserve"> | </w:t>
            </w:r>
            <w:r>
              <w:t>(239)307-8764</w:t>
            </w:r>
            <w:r w:rsidR="00A8412F">
              <w:t xml:space="preserve"> | </w:t>
            </w:r>
            <w:r>
              <w:t>david.rose@swftechnology.com</w:t>
            </w:r>
          </w:p>
        </w:tc>
      </w:tr>
      <w:tr w:rsidR="008F7CAF" w:rsidTr="00A8412F">
        <w:trPr>
          <w:gridAfter w:val="1"/>
          <w:wAfter w:w="116" w:type="dxa"/>
          <w:trHeight w:val="607"/>
        </w:trPr>
        <w:tc>
          <w:tcPr>
            <w:tcW w:w="7380" w:type="dxa"/>
            <w:gridSpan w:val="4"/>
          </w:tcPr>
          <w:p w:rsidR="008F7CAF" w:rsidRDefault="008F7CAF" w:rsidP="008837A3"/>
        </w:tc>
      </w:tr>
      <w:tr w:rsidR="008F7CAF" w:rsidTr="00A8412F">
        <w:trPr>
          <w:gridAfter w:val="1"/>
          <w:wAfter w:w="116" w:type="dxa"/>
          <w:trHeight w:val="16"/>
        </w:trPr>
        <w:tc>
          <w:tcPr>
            <w:tcW w:w="7380" w:type="dxa"/>
            <w:gridSpan w:val="4"/>
            <w:tcMar>
              <w:bottom w:w="0" w:type="dxa"/>
            </w:tcMar>
            <w:vAlign w:val="bottom"/>
          </w:tcPr>
          <w:p w:rsidR="008F7CAF" w:rsidRDefault="00A8412F" w:rsidP="008837A3">
            <w:pPr>
              <w:pStyle w:val="SectionHeading"/>
            </w:pPr>
            <w:r>
              <w:t>Objective</w:t>
            </w:r>
          </w:p>
        </w:tc>
      </w:tr>
      <w:tr w:rsidR="008F7CAF" w:rsidTr="00A8412F">
        <w:trPr>
          <w:gridAfter w:val="1"/>
          <w:wAfter w:w="116" w:type="dxa"/>
          <w:trHeight w:val="144"/>
        </w:trPr>
        <w:tc>
          <w:tcPr>
            <w:tcW w:w="7380" w:type="dxa"/>
            <w:gridSpan w:val="4"/>
            <w:tcMar>
              <w:bottom w:w="230" w:type="dxa"/>
            </w:tcMar>
          </w:tcPr>
          <w:p w:rsidR="008F7CAF" w:rsidRDefault="000A45E9" w:rsidP="008837A3">
            <w:pPr>
              <w:pStyle w:val="ResumeBodyText"/>
            </w:pPr>
            <w:r>
              <w:t>A software engineer teacher assistant internship position at an accredited institution.</w:t>
            </w:r>
          </w:p>
        </w:tc>
      </w:tr>
      <w:tr w:rsidR="008F7CAF" w:rsidTr="00A8412F">
        <w:trPr>
          <w:gridAfter w:val="1"/>
          <w:wAfter w:w="116" w:type="dxa"/>
          <w:trHeight w:val="144"/>
        </w:trPr>
        <w:tc>
          <w:tcPr>
            <w:tcW w:w="7380" w:type="dxa"/>
            <w:gridSpan w:val="4"/>
            <w:tcMar>
              <w:bottom w:w="0" w:type="dxa"/>
            </w:tcMar>
            <w:vAlign w:val="bottom"/>
          </w:tcPr>
          <w:p w:rsidR="008F7CAF" w:rsidRDefault="00A8412F" w:rsidP="008837A3">
            <w:pPr>
              <w:pStyle w:val="SectionHeading"/>
            </w:pPr>
            <w:r>
              <w:t>Education</w:t>
            </w:r>
          </w:p>
        </w:tc>
      </w:tr>
      <w:tr w:rsidR="008F7CAF" w:rsidTr="00A8412F">
        <w:trPr>
          <w:gridAfter w:val="1"/>
          <w:wAfter w:w="116" w:type="dxa"/>
          <w:trHeight w:val="22"/>
        </w:trPr>
        <w:tc>
          <w:tcPr>
            <w:tcW w:w="5219" w:type="dxa"/>
            <w:gridSpan w:val="2"/>
            <w:tcMar>
              <w:bottom w:w="29" w:type="dxa"/>
            </w:tcMar>
          </w:tcPr>
          <w:p w:rsidR="008F7CAF" w:rsidRDefault="000A45E9" w:rsidP="008837A3">
            <w:pPr>
              <w:pStyle w:val="ResumeBodyText"/>
            </w:pPr>
            <w:r>
              <w:t>Bachelor of Science</w:t>
            </w:r>
          </w:p>
          <w:p w:rsidR="008F7CAF" w:rsidRDefault="000A45E9" w:rsidP="008837A3">
            <w:pPr>
              <w:pStyle w:val="Italics"/>
              <w:rPr>
                <w:i w:val="0"/>
              </w:rPr>
            </w:pPr>
            <w:r>
              <w:t>Florida Gulf Coast University, Ft. Myers</w:t>
            </w:r>
          </w:p>
        </w:tc>
        <w:tc>
          <w:tcPr>
            <w:tcW w:w="2161" w:type="dxa"/>
            <w:gridSpan w:val="2"/>
            <w:shd w:val="clear" w:color="auto" w:fill="auto"/>
            <w:tcMar>
              <w:bottom w:w="29" w:type="dxa"/>
            </w:tcMar>
          </w:tcPr>
          <w:p w:rsidR="008F7CAF" w:rsidRDefault="000A45E9" w:rsidP="008837A3">
            <w:pPr>
              <w:pStyle w:val="Dates"/>
            </w:pPr>
            <w:r>
              <w:t>Expected May 2021</w:t>
            </w:r>
          </w:p>
        </w:tc>
      </w:tr>
      <w:tr w:rsidR="008F7CAF" w:rsidTr="00A8412F">
        <w:trPr>
          <w:gridAfter w:val="1"/>
          <w:wAfter w:w="116" w:type="dxa"/>
          <w:trHeight w:val="51"/>
        </w:trPr>
        <w:tc>
          <w:tcPr>
            <w:tcW w:w="7380" w:type="dxa"/>
            <w:gridSpan w:val="4"/>
            <w:tcMar>
              <w:bottom w:w="230" w:type="dxa"/>
            </w:tcMar>
          </w:tcPr>
          <w:p w:rsidR="008F7CAF" w:rsidRDefault="000A45E9" w:rsidP="008837A3">
            <w:pPr>
              <w:pStyle w:val="Description"/>
            </w:pPr>
            <w:r>
              <w:t>Major: Software Engineering</w:t>
            </w:r>
          </w:p>
          <w:p w:rsidR="006E752A" w:rsidRDefault="000A45E9" w:rsidP="006E752A">
            <w:pPr>
              <w:pStyle w:val="Description"/>
            </w:pPr>
            <w:r>
              <w:t>Minor: Math (</w:t>
            </w:r>
            <w:r>
              <w:rPr>
                <w:i/>
              </w:rPr>
              <w:t>expected)</w:t>
            </w:r>
            <w:bookmarkStart w:id="0" w:name="_GoBack"/>
            <w:bookmarkEnd w:id="0"/>
          </w:p>
        </w:tc>
      </w:tr>
      <w:tr w:rsidR="008F7CAF" w:rsidTr="00A8412F">
        <w:trPr>
          <w:gridAfter w:val="1"/>
          <w:wAfter w:w="116" w:type="dxa"/>
          <w:trHeight w:val="144"/>
        </w:trPr>
        <w:tc>
          <w:tcPr>
            <w:tcW w:w="7380" w:type="dxa"/>
            <w:gridSpan w:val="4"/>
            <w:tcMar>
              <w:bottom w:w="0" w:type="dxa"/>
            </w:tcMar>
            <w:vAlign w:val="bottom"/>
          </w:tcPr>
          <w:p w:rsidR="008F7CAF" w:rsidRDefault="00A8412F" w:rsidP="008837A3">
            <w:pPr>
              <w:pStyle w:val="SectionHeading"/>
            </w:pPr>
            <w:r>
              <w:t>Skills &amp; Abilities</w:t>
            </w:r>
          </w:p>
        </w:tc>
      </w:tr>
      <w:tr w:rsidR="000A45E9" w:rsidTr="00A8412F">
        <w:trPr>
          <w:gridAfter w:val="1"/>
          <w:wAfter w:w="116" w:type="dxa"/>
          <w:trHeight w:val="22"/>
        </w:trPr>
        <w:sdt>
          <w:sdtPr>
            <w:id w:val="-1328516218"/>
            <w:placeholder>
              <w:docPart w:val="C3374B0A569743C7AB3120DCE0A162A5"/>
            </w:placeholder>
            <w:temporary/>
            <w:showingPlcHdr/>
          </w:sdtPr>
          <w:sdtEndPr/>
          <w:sdtContent>
            <w:tc>
              <w:tcPr>
                <w:tcW w:w="5219" w:type="dxa"/>
                <w:gridSpan w:val="2"/>
                <w:tcMar>
                  <w:top w:w="29" w:type="dxa"/>
                  <w:bottom w:w="29" w:type="dxa"/>
                </w:tcMar>
              </w:tcPr>
              <w:p w:rsidR="000A45E9" w:rsidRDefault="000A45E9" w:rsidP="008837A3">
                <w:pPr>
                  <w:pStyle w:val="ResumeBodyText"/>
                </w:pPr>
                <w:r>
                  <w:t>[Leadership]</w:t>
                </w:r>
              </w:p>
            </w:tc>
          </w:sdtContent>
        </w:sdt>
        <w:tc>
          <w:tcPr>
            <w:tcW w:w="2161" w:type="dxa"/>
            <w:gridSpan w:val="2"/>
            <w:tcMar>
              <w:top w:w="29" w:type="dxa"/>
              <w:bottom w:w="29" w:type="dxa"/>
            </w:tcMar>
          </w:tcPr>
          <w:p w:rsidR="000A45E9" w:rsidRDefault="000A45E9" w:rsidP="008837A3">
            <w:pPr>
              <w:pStyle w:val="ResumeBodyText"/>
            </w:pPr>
          </w:p>
        </w:tc>
      </w:tr>
      <w:tr w:rsidR="000A45E9" w:rsidTr="00A8412F">
        <w:trPr>
          <w:gridAfter w:val="1"/>
          <w:wAfter w:w="116" w:type="dxa"/>
          <w:trHeight w:val="144"/>
        </w:trPr>
        <w:tc>
          <w:tcPr>
            <w:tcW w:w="5219" w:type="dxa"/>
            <w:gridSpan w:val="2"/>
            <w:tcMar>
              <w:bottom w:w="29" w:type="dxa"/>
            </w:tcMar>
          </w:tcPr>
          <w:p w:rsidR="000A45E9" w:rsidRDefault="00996145" w:rsidP="00996145">
            <w:pPr>
              <w:pStyle w:val="Description"/>
            </w:pPr>
            <w:r>
              <w:t>Organized, funded, and executed an Eagle Scout project for a non-profit beneficiary. Raised $3000 to give to charity plus funds to complete the project.</w:t>
            </w:r>
          </w:p>
        </w:tc>
        <w:tc>
          <w:tcPr>
            <w:tcW w:w="2161" w:type="dxa"/>
            <w:gridSpan w:val="2"/>
            <w:tcMar>
              <w:bottom w:w="29" w:type="dxa"/>
            </w:tcMar>
          </w:tcPr>
          <w:p w:rsidR="000A45E9" w:rsidRDefault="000A45E9" w:rsidP="008837A3"/>
        </w:tc>
      </w:tr>
      <w:tr w:rsidR="000A45E9" w:rsidTr="00A8412F">
        <w:trPr>
          <w:gridAfter w:val="1"/>
          <w:wAfter w:w="116" w:type="dxa"/>
          <w:trHeight w:val="144"/>
        </w:trPr>
        <w:tc>
          <w:tcPr>
            <w:tcW w:w="5219" w:type="dxa"/>
            <w:gridSpan w:val="2"/>
            <w:shd w:val="clear" w:color="auto" w:fill="auto"/>
            <w:tcMar>
              <w:bottom w:w="0" w:type="dxa"/>
            </w:tcMar>
          </w:tcPr>
          <w:p w:rsidR="000A45E9" w:rsidRDefault="000A45E9" w:rsidP="008837A3">
            <w:pPr>
              <w:pStyle w:val="SectionHeading"/>
            </w:pPr>
            <w:r>
              <w:t>Experience</w:t>
            </w:r>
          </w:p>
          <w:p w:rsidR="000A45E9" w:rsidRDefault="000A45E9" w:rsidP="008837A3">
            <w:pPr>
              <w:pStyle w:val="ResumeBodyText"/>
            </w:pPr>
            <w:r>
              <w:t>[</w:t>
            </w:r>
            <w:r w:rsidR="003E2BBE">
              <w:t>Boy Scouts of America]</w:t>
            </w:r>
          </w:p>
          <w:p w:rsidR="003E2BBE" w:rsidRDefault="003E2BBE" w:rsidP="008837A3">
            <w:pPr>
              <w:pStyle w:val="ListBullet"/>
              <w:ind w:firstLine="0"/>
            </w:pPr>
            <w:r>
              <w:t>Obtained rank Eagle Scout in 2016.</w:t>
            </w:r>
          </w:p>
          <w:p w:rsidR="003E2BBE" w:rsidRPr="003E2BBE" w:rsidRDefault="003E2BBE" w:rsidP="008837A3">
            <w:pPr>
              <w:pStyle w:val="ListBullet"/>
              <w:ind w:firstLine="0"/>
            </w:pPr>
            <w:r>
              <w:t xml:space="preserve">Held position Patrol Leader for two consecutive years in a </w:t>
            </w:r>
            <w:r w:rsidR="00A8412F">
              <w:t xml:space="preserve">     </w:t>
            </w:r>
            <w:r>
              <w:t xml:space="preserve">row, organized troop events and coordinated team towards higher </w:t>
            </w:r>
            <w:r w:rsidR="00A8412F">
              <w:t xml:space="preserve">  </w:t>
            </w:r>
            <w:r>
              <w:t xml:space="preserve">achievement. </w:t>
            </w:r>
          </w:p>
        </w:tc>
        <w:tc>
          <w:tcPr>
            <w:tcW w:w="2161" w:type="dxa"/>
            <w:gridSpan w:val="2"/>
            <w:shd w:val="clear" w:color="auto" w:fill="auto"/>
          </w:tcPr>
          <w:p w:rsidR="000A45E9" w:rsidRDefault="008837A3" w:rsidP="008837A3">
            <w:pPr>
              <w:spacing w:after="200" w:line="276" w:lineRule="auto"/>
            </w:pPr>
            <w:r>
              <w:t>2012-2016</w:t>
            </w:r>
          </w:p>
        </w:tc>
      </w:tr>
      <w:tr w:rsidR="000A45E9" w:rsidTr="00A8412F">
        <w:trPr>
          <w:gridAfter w:val="1"/>
          <w:wAfter w:w="116" w:type="dxa"/>
          <w:trHeight w:val="22"/>
        </w:trPr>
        <w:tc>
          <w:tcPr>
            <w:tcW w:w="5219" w:type="dxa"/>
            <w:gridSpan w:val="2"/>
            <w:shd w:val="clear" w:color="auto" w:fill="auto"/>
            <w:tcMar>
              <w:bottom w:w="29" w:type="dxa"/>
            </w:tcMar>
          </w:tcPr>
          <w:p w:rsidR="000A45E9" w:rsidRDefault="000A45E9" w:rsidP="008837A3">
            <w:pPr>
              <w:pStyle w:val="Description"/>
              <w:numPr>
                <w:ilvl w:val="0"/>
                <w:numId w:val="0"/>
              </w:numPr>
              <w:ind w:left="432"/>
            </w:pPr>
          </w:p>
        </w:tc>
        <w:tc>
          <w:tcPr>
            <w:tcW w:w="2161" w:type="dxa"/>
            <w:gridSpan w:val="2"/>
            <w:shd w:val="clear" w:color="auto" w:fill="auto"/>
            <w:tcMar>
              <w:bottom w:w="29" w:type="dxa"/>
            </w:tcMar>
          </w:tcPr>
          <w:p w:rsidR="000A45E9" w:rsidRDefault="000A45E9" w:rsidP="008837A3">
            <w:pPr>
              <w:pStyle w:val="Dates"/>
            </w:pPr>
          </w:p>
        </w:tc>
      </w:tr>
      <w:tr w:rsidR="000A45E9" w:rsidTr="00A8412F">
        <w:trPr>
          <w:trHeight w:val="22"/>
        </w:trPr>
        <w:tc>
          <w:tcPr>
            <w:tcW w:w="5219" w:type="dxa"/>
            <w:gridSpan w:val="2"/>
            <w:shd w:val="clear" w:color="auto" w:fill="auto"/>
          </w:tcPr>
          <w:p w:rsidR="000A45E9" w:rsidRDefault="003E2BBE" w:rsidP="008837A3">
            <w:pPr>
              <w:pStyle w:val="ResumeBodyText"/>
            </w:pPr>
            <w:r>
              <w:t>[Server Assistant]</w:t>
            </w:r>
          </w:p>
          <w:p w:rsidR="000A45E9" w:rsidRDefault="003E2BBE" w:rsidP="008837A3">
            <w:pPr>
              <w:pStyle w:val="Description"/>
            </w:pPr>
            <w:r>
              <w:t>[Texas Roadhouse]</w:t>
            </w:r>
          </w:p>
        </w:tc>
        <w:tc>
          <w:tcPr>
            <w:tcW w:w="2277" w:type="dxa"/>
            <w:gridSpan w:val="3"/>
            <w:shd w:val="clear" w:color="auto" w:fill="auto"/>
          </w:tcPr>
          <w:p w:rsidR="000A45E9" w:rsidRDefault="006E752A" w:rsidP="008837A3">
            <w:sdt>
              <w:sdtPr>
                <w:id w:val="377294972"/>
                <w:placeholder>
                  <w:docPart w:val="F664A651CD12414495119F6D5A74BCD4"/>
                </w:placeholder>
                <w:date w:fullDate="2017-03-20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837A3">
                  <w:t>2017</w:t>
                </w:r>
              </w:sdtContent>
            </w:sdt>
            <w:r w:rsidR="000A45E9">
              <w:t xml:space="preserve"> to </w:t>
            </w:r>
            <w:sdt>
              <w:sdtPr>
                <w:id w:val="-1151441063"/>
                <w:placeholder>
                  <w:docPart w:val="D70426460CED4801A74812911033C72D"/>
                </w:placeholder>
                <w:date w:fullDate="2018-02-04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837A3">
                  <w:t>2018</w:t>
                </w:r>
              </w:sdtContent>
            </w:sdt>
          </w:p>
        </w:tc>
      </w:tr>
      <w:tr w:rsidR="000A45E9" w:rsidTr="00A8412F">
        <w:trPr>
          <w:gridAfter w:val="1"/>
          <w:wAfter w:w="116" w:type="dxa"/>
          <w:trHeight w:val="22"/>
        </w:trPr>
        <w:tc>
          <w:tcPr>
            <w:tcW w:w="5219" w:type="dxa"/>
            <w:gridSpan w:val="2"/>
            <w:shd w:val="clear" w:color="auto" w:fill="auto"/>
            <w:tcMar>
              <w:bottom w:w="29" w:type="dxa"/>
            </w:tcMar>
          </w:tcPr>
          <w:p w:rsidR="000A45E9" w:rsidRDefault="003E2BBE" w:rsidP="008837A3">
            <w:pPr>
              <w:pStyle w:val="Italics"/>
              <w:ind w:left="810"/>
            </w:pPr>
            <w:r>
              <w:t xml:space="preserve">Provided customer satisfactory </w:t>
            </w:r>
            <w:r w:rsidR="008837A3">
              <w:t>cleaning and assisting in fast-paced restaurant and bar.</w:t>
            </w:r>
          </w:p>
        </w:tc>
        <w:tc>
          <w:tcPr>
            <w:tcW w:w="2161" w:type="dxa"/>
            <w:gridSpan w:val="2"/>
            <w:shd w:val="clear" w:color="auto" w:fill="auto"/>
            <w:tcMar>
              <w:bottom w:w="29" w:type="dxa"/>
            </w:tcMar>
          </w:tcPr>
          <w:p w:rsidR="000A45E9" w:rsidRDefault="000A45E9" w:rsidP="008837A3">
            <w:pPr>
              <w:pStyle w:val="Dates"/>
            </w:pPr>
          </w:p>
        </w:tc>
      </w:tr>
      <w:tr w:rsidR="000A45E9" w:rsidTr="00A8412F">
        <w:trPr>
          <w:gridAfter w:val="1"/>
          <w:wAfter w:w="116" w:type="dxa"/>
          <w:trHeight w:val="22"/>
        </w:trPr>
        <w:tc>
          <w:tcPr>
            <w:tcW w:w="5219" w:type="dxa"/>
            <w:gridSpan w:val="2"/>
            <w:shd w:val="clear" w:color="auto" w:fill="auto"/>
          </w:tcPr>
          <w:p w:rsidR="000A45E9" w:rsidRDefault="008837A3" w:rsidP="008837A3">
            <w:pPr>
              <w:pStyle w:val="Description"/>
              <w:numPr>
                <w:ilvl w:val="0"/>
                <w:numId w:val="0"/>
              </w:numPr>
              <w:ind w:left="720" w:hanging="720"/>
            </w:pPr>
            <w:r>
              <w:t>[Volunteer]</w:t>
            </w:r>
          </w:p>
        </w:tc>
        <w:tc>
          <w:tcPr>
            <w:tcW w:w="2161" w:type="dxa"/>
            <w:gridSpan w:val="2"/>
            <w:shd w:val="clear" w:color="auto" w:fill="auto"/>
          </w:tcPr>
          <w:p w:rsidR="000A45E9" w:rsidRDefault="00996145" w:rsidP="008837A3">
            <w:r>
              <w:t>2014 to 2015</w:t>
            </w:r>
          </w:p>
        </w:tc>
      </w:tr>
      <w:tr w:rsidR="008837A3" w:rsidTr="00A8412F">
        <w:trPr>
          <w:gridAfter w:val="4"/>
          <w:wAfter w:w="4591" w:type="dxa"/>
          <w:trHeight w:val="144"/>
        </w:trPr>
        <w:tc>
          <w:tcPr>
            <w:tcW w:w="2905" w:type="dxa"/>
            <w:shd w:val="clear" w:color="auto" w:fill="auto"/>
          </w:tcPr>
          <w:p w:rsidR="008837A3" w:rsidRDefault="008837A3" w:rsidP="008837A3">
            <w:pPr>
              <w:pStyle w:val="Description"/>
              <w:ind w:right="-499"/>
            </w:pPr>
            <w:r>
              <w:t>[Collier County Public Library]</w:t>
            </w:r>
          </w:p>
        </w:tc>
      </w:tr>
      <w:tr w:rsidR="008837A3" w:rsidTr="00A8412F">
        <w:trPr>
          <w:gridAfter w:val="2"/>
          <w:wAfter w:w="361" w:type="dxa"/>
          <w:trHeight w:val="144"/>
        </w:trPr>
        <w:tc>
          <w:tcPr>
            <w:tcW w:w="7135" w:type="dxa"/>
            <w:gridSpan w:val="3"/>
            <w:shd w:val="clear" w:color="auto" w:fill="auto"/>
          </w:tcPr>
          <w:p w:rsidR="008837A3" w:rsidRPr="008837A3" w:rsidRDefault="008837A3" w:rsidP="008837A3">
            <w:pPr>
              <w:spacing w:after="200" w:line="276" w:lineRule="auto"/>
              <w:ind w:left="720"/>
              <w:rPr>
                <w:i/>
              </w:rPr>
            </w:pPr>
            <w:r w:rsidRPr="008837A3">
              <w:rPr>
                <w:i/>
              </w:rPr>
              <w:t>Re-shelved books as a pager.</w:t>
            </w:r>
          </w:p>
        </w:tc>
      </w:tr>
    </w:tbl>
    <w:p w:rsidR="008F7CAF" w:rsidRDefault="008837A3" w:rsidP="008837A3">
      <w:r>
        <w:br w:type="textWrapping" w:clear="all"/>
      </w:r>
    </w:p>
    <w:sectPr w:rsidR="008F7CAF">
      <w:pgSz w:w="12240" w:h="15840"/>
      <w:pgMar w:top="1440" w:right="1800" w:bottom="72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5E9" w:rsidRDefault="000A45E9">
      <w:r>
        <w:separator/>
      </w:r>
    </w:p>
  </w:endnote>
  <w:endnote w:type="continuationSeparator" w:id="0">
    <w:p w:rsidR="000A45E9" w:rsidRDefault="000A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5E9" w:rsidRDefault="000A45E9">
      <w:r>
        <w:separator/>
      </w:r>
    </w:p>
  </w:footnote>
  <w:footnote w:type="continuationSeparator" w:id="0">
    <w:p w:rsidR="000A45E9" w:rsidRDefault="000A4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51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2D42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C2415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34364B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D3F8E"/>
    <w:multiLevelType w:val="hybridMultilevel"/>
    <w:tmpl w:val="1358885E"/>
    <w:lvl w:ilvl="0" w:tplc="972C1958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5E9"/>
    <w:rsid w:val="000A45E9"/>
    <w:rsid w:val="003E2BBE"/>
    <w:rsid w:val="006E752A"/>
    <w:rsid w:val="008837A3"/>
    <w:rsid w:val="008F7CAF"/>
    <w:rsid w:val="00996145"/>
    <w:rsid w:val="00A8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ListBullet">
    <w:name w:val="List Bullet"/>
    <w:basedOn w:val="Normal"/>
    <w:uiPriority w:val="9"/>
    <w:qFormat/>
    <w:rsid w:val="003E2BBE"/>
    <w:pPr>
      <w:numPr>
        <w:numId w:val="8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ListBullet">
    <w:name w:val="List Bullet"/>
    <w:basedOn w:val="Normal"/>
    <w:uiPriority w:val="9"/>
    <w:qFormat/>
    <w:rsid w:val="003E2BBE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se\AppData\Roaming\Microsoft\Templates\RecentCollegeGrad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B3345804E94D1086604F97FE41E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E320B-6C6F-4D53-9CDF-968416CCEF7E}"/>
      </w:docPartPr>
      <w:docPartBody>
        <w:p w:rsidR="00431452" w:rsidRDefault="00581FEE">
          <w:pPr>
            <w:pStyle w:val="27B3345804E94D1086604F97FE41EF0A"/>
          </w:pPr>
          <w:r>
            <w:t>[your name]</w:t>
          </w:r>
        </w:p>
      </w:docPartBody>
    </w:docPart>
    <w:docPart>
      <w:docPartPr>
        <w:name w:val="C3374B0A569743C7AB3120DCE0A1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4795A-6899-406F-8E4A-EF05AB55E173}"/>
      </w:docPartPr>
      <w:docPartBody>
        <w:p w:rsidR="00431452" w:rsidRDefault="00581FEE" w:rsidP="00581FEE">
          <w:pPr>
            <w:pStyle w:val="C3374B0A569743C7AB3120DCE0A162A5"/>
          </w:pPr>
          <w:r>
            <w:t>[Leadership]</w:t>
          </w:r>
        </w:p>
      </w:docPartBody>
    </w:docPart>
    <w:docPart>
      <w:docPartPr>
        <w:name w:val="F664A651CD12414495119F6D5A74B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20EF1-B0D1-4D8E-96BD-6F4508B129BD}"/>
      </w:docPartPr>
      <w:docPartBody>
        <w:p w:rsidR="00431452" w:rsidRDefault="00581FEE" w:rsidP="00581FEE">
          <w:pPr>
            <w:pStyle w:val="F664A651CD12414495119F6D5A74BCD4"/>
          </w:pPr>
          <w:r>
            <w:rPr>
              <w:rStyle w:val="PlaceholderText"/>
            </w:rPr>
            <w:t>[Start Date]</w:t>
          </w:r>
        </w:p>
      </w:docPartBody>
    </w:docPart>
    <w:docPart>
      <w:docPartPr>
        <w:name w:val="D70426460CED4801A74812911033C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52C9D-F43C-4F19-8451-67D3BA24560A}"/>
      </w:docPartPr>
      <w:docPartBody>
        <w:p w:rsidR="00431452" w:rsidRDefault="00581FEE" w:rsidP="00581FEE">
          <w:pPr>
            <w:pStyle w:val="D70426460CED4801A74812911033C72D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EE"/>
    <w:rsid w:val="00431452"/>
    <w:rsid w:val="0058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3345804E94D1086604F97FE41EF0A">
    <w:name w:val="27B3345804E94D1086604F97FE41EF0A"/>
  </w:style>
  <w:style w:type="paragraph" w:customStyle="1" w:styleId="1B9EA1B13C8B4ACA88F3264C27EB68B5">
    <w:name w:val="1B9EA1B13C8B4ACA88F3264C27EB68B5"/>
  </w:style>
  <w:style w:type="paragraph" w:customStyle="1" w:styleId="A6892994B81D4CB49A1EA5760C9993BE">
    <w:name w:val="A6892994B81D4CB49A1EA5760C9993BE"/>
  </w:style>
  <w:style w:type="paragraph" w:customStyle="1" w:styleId="15A09F761D914630B3E645A0EE53315E">
    <w:name w:val="15A09F761D914630B3E645A0EE53315E"/>
  </w:style>
  <w:style w:type="paragraph" w:customStyle="1" w:styleId="74C06AF0FD004C4AB86ADED742AA5110">
    <w:name w:val="74C06AF0FD004C4AB86ADED742AA5110"/>
  </w:style>
  <w:style w:type="character" w:styleId="PlaceholderText">
    <w:name w:val="Placeholder Text"/>
    <w:basedOn w:val="DefaultParagraphFont"/>
    <w:uiPriority w:val="99"/>
    <w:semiHidden/>
    <w:rsid w:val="00581FEE"/>
    <w:rPr>
      <w:color w:val="808080"/>
    </w:rPr>
  </w:style>
  <w:style w:type="paragraph" w:customStyle="1" w:styleId="8444830D6FDF48169BA42AAB0ECC910F">
    <w:name w:val="8444830D6FDF48169BA42AAB0ECC910F"/>
  </w:style>
  <w:style w:type="paragraph" w:customStyle="1" w:styleId="AC2B777666474DD89A2980354B01A14D">
    <w:name w:val="AC2B777666474DD89A2980354B01A14D"/>
  </w:style>
  <w:style w:type="paragraph" w:customStyle="1" w:styleId="C3744333655B43368B336FC973A31613">
    <w:name w:val="C3744333655B43368B336FC973A31613"/>
  </w:style>
  <w:style w:type="paragraph" w:customStyle="1" w:styleId="CE47AD1A54E24F3399EE96E535AA9B35">
    <w:name w:val="CE47AD1A54E24F3399EE96E535AA9B35"/>
  </w:style>
  <w:style w:type="paragraph" w:customStyle="1" w:styleId="300461B11F0D490F849BFA2993FA23B8">
    <w:name w:val="300461B11F0D490F849BFA2993FA23B8"/>
  </w:style>
  <w:style w:type="paragraph" w:customStyle="1" w:styleId="63DC6FA783774C22928EF2AB9DA24FA5">
    <w:name w:val="63DC6FA783774C22928EF2AB9DA24FA5"/>
  </w:style>
  <w:style w:type="paragraph" w:customStyle="1" w:styleId="4231444DE0FC46D8ADA6629DAD516E99">
    <w:name w:val="4231444DE0FC46D8ADA6629DAD516E99"/>
  </w:style>
  <w:style w:type="paragraph" w:customStyle="1" w:styleId="75F28A90E3A44F90991F3F73A7E41170">
    <w:name w:val="75F28A90E3A44F90991F3F73A7E41170"/>
  </w:style>
  <w:style w:type="paragraph" w:customStyle="1" w:styleId="Description">
    <w:name w:val="Description"/>
    <w:basedOn w:val="Normal"/>
    <w:qFormat/>
    <w:rsid w:val="00581FEE"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47B1DA0971694DC3A03091EF77CF0153">
    <w:name w:val="47B1DA0971694DC3A03091EF77CF0153"/>
  </w:style>
  <w:style w:type="paragraph" w:customStyle="1" w:styleId="6496BD774E2B404A9C7813C0DE3752B8">
    <w:name w:val="6496BD774E2B404A9C7813C0DE3752B8"/>
  </w:style>
  <w:style w:type="paragraph" w:customStyle="1" w:styleId="11442440389345EF8AB44500834A9376">
    <w:name w:val="11442440389345EF8AB44500834A9376"/>
  </w:style>
  <w:style w:type="paragraph" w:customStyle="1" w:styleId="D541C1A203244417A5A48BBA1FCB6FFD">
    <w:name w:val="D541C1A203244417A5A48BBA1FCB6FFD"/>
  </w:style>
  <w:style w:type="paragraph" w:customStyle="1" w:styleId="34294D16EA2C48A6A751054044C6CA08">
    <w:name w:val="34294D16EA2C48A6A751054044C6CA08"/>
  </w:style>
  <w:style w:type="paragraph" w:customStyle="1" w:styleId="CEC873124FDC43A08D852C58DC0AD73E">
    <w:name w:val="CEC873124FDC43A08D852C58DC0AD73E"/>
  </w:style>
  <w:style w:type="paragraph" w:customStyle="1" w:styleId="CF8968014C184C8D976C569D7D626A34">
    <w:name w:val="CF8968014C184C8D976C569D7D626A34"/>
  </w:style>
  <w:style w:type="paragraph" w:customStyle="1" w:styleId="6C9A70D272014E9693BA49C5DE7CDBB2">
    <w:name w:val="6C9A70D272014E9693BA49C5DE7CDBB2"/>
  </w:style>
  <w:style w:type="paragraph" w:customStyle="1" w:styleId="E2625E77EBCD4D9D96FD480A4ADADA08">
    <w:name w:val="E2625E77EBCD4D9D96FD480A4ADADA08"/>
  </w:style>
  <w:style w:type="paragraph" w:customStyle="1" w:styleId="763244ED59FD4720BA61DFD00CE09816">
    <w:name w:val="763244ED59FD4720BA61DFD00CE09816"/>
  </w:style>
  <w:style w:type="paragraph" w:customStyle="1" w:styleId="C5607A6C7C1C4BDA99D810749D552402">
    <w:name w:val="C5607A6C7C1C4BDA99D810749D552402"/>
  </w:style>
  <w:style w:type="paragraph" w:customStyle="1" w:styleId="561B5F4095174B508D410C96D8DE2BDF">
    <w:name w:val="561B5F4095174B508D410C96D8DE2BDF"/>
  </w:style>
  <w:style w:type="paragraph" w:customStyle="1" w:styleId="F4409D3A357746C8982F49CEA5A54208">
    <w:name w:val="F4409D3A357746C8982F49CEA5A54208"/>
  </w:style>
  <w:style w:type="paragraph" w:customStyle="1" w:styleId="80E59D7356C44DE3AAFC5E2A42BBBEE3">
    <w:name w:val="80E59D7356C44DE3AAFC5E2A42BBBEE3"/>
  </w:style>
  <w:style w:type="paragraph" w:customStyle="1" w:styleId="A1689A8A1E274086BA0E158018C69E08">
    <w:name w:val="A1689A8A1E274086BA0E158018C69E08"/>
  </w:style>
  <w:style w:type="paragraph" w:customStyle="1" w:styleId="FC5BEC1E69594F52973CF852B058E8BF">
    <w:name w:val="FC5BEC1E69594F52973CF852B058E8BF"/>
  </w:style>
  <w:style w:type="paragraph" w:customStyle="1" w:styleId="081C10244EC84810BAAA11722495002F">
    <w:name w:val="081C10244EC84810BAAA11722495002F"/>
  </w:style>
  <w:style w:type="paragraph" w:customStyle="1" w:styleId="2C85E415D96B473087E3138BC7E4FAAD">
    <w:name w:val="2C85E415D96B473087E3138BC7E4FAAD"/>
  </w:style>
  <w:style w:type="paragraph" w:customStyle="1" w:styleId="C3374B0A569743C7AB3120DCE0A162A5">
    <w:name w:val="C3374B0A569743C7AB3120DCE0A162A5"/>
    <w:rsid w:val="00581FEE"/>
  </w:style>
  <w:style w:type="paragraph" w:customStyle="1" w:styleId="114FE6CD3B8C425B83346355E76AD39E">
    <w:name w:val="114FE6CD3B8C425B83346355E76AD39E"/>
    <w:rsid w:val="00581FEE"/>
  </w:style>
  <w:style w:type="paragraph" w:customStyle="1" w:styleId="B9381FA6E1774903A5A48D455B95769E">
    <w:name w:val="B9381FA6E1774903A5A48D455B95769E"/>
    <w:rsid w:val="00581FEE"/>
  </w:style>
  <w:style w:type="paragraph" w:customStyle="1" w:styleId="88C5F171E1E7492D91B8300983084DCF">
    <w:name w:val="88C5F171E1E7492D91B8300983084DCF"/>
    <w:rsid w:val="00581FEE"/>
  </w:style>
  <w:style w:type="paragraph" w:customStyle="1" w:styleId="230F4874D39844068DD05483E00E1783">
    <w:name w:val="230F4874D39844068DD05483E00E1783"/>
    <w:rsid w:val="00581FEE"/>
  </w:style>
  <w:style w:type="paragraph" w:customStyle="1" w:styleId="F77D6E455AF24CBA88AE80DCC7F65195">
    <w:name w:val="F77D6E455AF24CBA88AE80DCC7F65195"/>
    <w:rsid w:val="00581FEE"/>
  </w:style>
  <w:style w:type="paragraph" w:customStyle="1" w:styleId="B36F2216D2E942888A4F68F0111901A4">
    <w:name w:val="B36F2216D2E942888A4F68F0111901A4"/>
    <w:rsid w:val="00581FEE"/>
  </w:style>
  <w:style w:type="paragraph" w:customStyle="1" w:styleId="79AF1DAD65364CDB90C8DFE60198718B">
    <w:name w:val="79AF1DAD65364CDB90C8DFE60198718B"/>
    <w:rsid w:val="00581FEE"/>
  </w:style>
  <w:style w:type="paragraph" w:customStyle="1" w:styleId="3A7D66E7E5D94165998D823D0270668B">
    <w:name w:val="3A7D66E7E5D94165998D823D0270668B"/>
    <w:rsid w:val="00581FEE"/>
  </w:style>
  <w:style w:type="paragraph" w:customStyle="1" w:styleId="AF10423C3C53402E899E7861CD12F033">
    <w:name w:val="AF10423C3C53402E899E7861CD12F033"/>
    <w:rsid w:val="00581FEE"/>
  </w:style>
  <w:style w:type="paragraph" w:customStyle="1" w:styleId="F664A651CD12414495119F6D5A74BCD4">
    <w:name w:val="F664A651CD12414495119F6D5A74BCD4"/>
    <w:rsid w:val="00581FEE"/>
  </w:style>
  <w:style w:type="paragraph" w:customStyle="1" w:styleId="D70426460CED4801A74812911033C72D">
    <w:name w:val="D70426460CED4801A74812911033C72D"/>
    <w:rsid w:val="00581FEE"/>
  </w:style>
  <w:style w:type="paragraph" w:customStyle="1" w:styleId="7D11AC1814124771A58AB1D36ED19E06">
    <w:name w:val="7D11AC1814124771A58AB1D36ED19E06"/>
    <w:rsid w:val="00581FEE"/>
  </w:style>
  <w:style w:type="paragraph" w:customStyle="1" w:styleId="F08BE5F8EEA14834B312C6C50A108DF2">
    <w:name w:val="F08BE5F8EEA14834B312C6C50A108DF2"/>
    <w:rsid w:val="00581FEE"/>
  </w:style>
  <w:style w:type="paragraph" w:customStyle="1" w:styleId="D3CCD40AEC394EBDB8EA436D298FF4F6">
    <w:name w:val="D3CCD40AEC394EBDB8EA436D298FF4F6"/>
    <w:rsid w:val="00581F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3345804E94D1086604F97FE41EF0A">
    <w:name w:val="27B3345804E94D1086604F97FE41EF0A"/>
  </w:style>
  <w:style w:type="paragraph" w:customStyle="1" w:styleId="1B9EA1B13C8B4ACA88F3264C27EB68B5">
    <w:name w:val="1B9EA1B13C8B4ACA88F3264C27EB68B5"/>
  </w:style>
  <w:style w:type="paragraph" w:customStyle="1" w:styleId="A6892994B81D4CB49A1EA5760C9993BE">
    <w:name w:val="A6892994B81D4CB49A1EA5760C9993BE"/>
  </w:style>
  <w:style w:type="paragraph" w:customStyle="1" w:styleId="15A09F761D914630B3E645A0EE53315E">
    <w:name w:val="15A09F761D914630B3E645A0EE53315E"/>
  </w:style>
  <w:style w:type="paragraph" w:customStyle="1" w:styleId="74C06AF0FD004C4AB86ADED742AA5110">
    <w:name w:val="74C06AF0FD004C4AB86ADED742AA5110"/>
  </w:style>
  <w:style w:type="character" w:styleId="PlaceholderText">
    <w:name w:val="Placeholder Text"/>
    <w:basedOn w:val="DefaultParagraphFont"/>
    <w:uiPriority w:val="99"/>
    <w:semiHidden/>
    <w:rsid w:val="00581FEE"/>
    <w:rPr>
      <w:color w:val="808080"/>
    </w:rPr>
  </w:style>
  <w:style w:type="paragraph" w:customStyle="1" w:styleId="8444830D6FDF48169BA42AAB0ECC910F">
    <w:name w:val="8444830D6FDF48169BA42AAB0ECC910F"/>
  </w:style>
  <w:style w:type="paragraph" w:customStyle="1" w:styleId="AC2B777666474DD89A2980354B01A14D">
    <w:name w:val="AC2B777666474DD89A2980354B01A14D"/>
  </w:style>
  <w:style w:type="paragraph" w:customStyle="1" w:styleId="C3744333655B43368B336FC973A31613">
    <w:name w:val="C3744333655B43368B336FC973A31613"/>
  </w:style>
  <w:style w:type="paragraph" w:customStyle="1" w:styleId="CE47AD1A54E24F3399EE96E535AA9B35">
    <w:name w:val="CE47AD1A54E24F3399EE96E535AA9B35"/>
  </w:style>
  <w:style w:type="paragraph" w:customStyle="1" w:styleId="300461B11F0D490F849BFA2993FA23B8">
    <w:name w:val="300461B11F0D490F849BFA2993FA23B8"/>
  </w:style>
  <w:style w:type="paragraph" w:customStyle="1" w:styleId="63DC6FA783774C22928EF2AB9DA24FA5">
    <w:name w:val="63DC6FA783774C22928EF2AB9DA24FA5"/>
  </w:style>
  <w:style w:type="paragraph" w:customStyle="1" w:styleId="4231444DE0FC46D8ADA6629DAD516E99">
    <w:name w:val="4231444DE0FC46D8ADA6629DAD516E99"/>
  </w:style>
  <w:style w:type="paragraph" w:customStyle="1" w:styleId="75F28A90E3A44F90991F3F73A7E41170">
    <w:name w:val="75F28A90E3A44F90991F3F73A7E41170"/>
  </w:style>
  <w:style w:type="paragraph" w:customStyle="1" w:styleId="Description">
    <w:name w:val="Description"/>
    <w:basedOn w:val="Normal"/>
    <w:qFormat/>
    <w:rsid w:val="00581FEE"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47B1DA0971694DC3A03091EF77CF0153">
    <w:name w:val="47B1DA0971694DC3A03091EF77CF0153"/>
  </w:style>
  <w:style w:type="paragraph" w:customStyle="1" w:styleId="6496BD774E2B404A9C7813C0DE3752B8">
    <w:name w:val="6496BD774E2B404A9C7813C0DE3752B8"/>
  </w:style>
  <w:style w:type="paragraph" w:customStyle="1" w:styleId="11442440389345EF8AB44500834A9376">
    <w:name w:val="11442440389345EF8AB44500834A9376"/>
  </w:style>
  <w:style w:type="paragraph" w:customStyle="1" w:styleId="D541C1A203244417A5A48BBA1FCB6FFD">
    <w:name w:val="D541C1A203244417A5A48BBA1FCB6FFD"/>
  </w:style>
  <w:style w:type="paragraph" w:customStyle="1" w:styleId="34294D16EA2C48A6A751054044C6CA08">
    <w:name w:val="34294D16EA2C48A6A751054044C6CA08"/>
  </w:style>
  <w:style w:type="paragraph" w:customStyle="1" w:styleId="CEC873124FDC43A08D852C58DC0AD73E">
    <w:name w:val="CEC873124FDC43A08D852C58DC0AD73E"/>
  </w:style>
  <w:style w:type="paragraph" w:customStyle="1" w:styleId="CF8968014C184C8D976C569D7D626A34">
    <w:name w:val="CF8968014C184C8D976C569D7D626A34"/>
  </w:style>
  <w:style w:type="paragraph" w:customStyle="1" w:styleId="6C9A70D272014E9693BA49C5DE7CDBB2">
    <w:name w:val="6C9A70D272014E9693BA49C5DE7CDBB2"/>
  </w:style>
  <w:style w:type="paragraph" w:customStyle="1" w:styleId="E2625E77EBCD4D9D96FD480A4ADADA08">
    <w:name w:val="E2625E77EBCD4D9D96FD480A4ADADA08"/>
  </w:style>
  <w:style w:type="paragraph" w:customStyle="1" w:styleId="763244ED59FD4720BA61DFD00CE09816">
    <w:name w:val="763244ED59FD4720BA61DFD00CE09816"/>
  </w:style>
  <w:style w:type="paragraph" w:customStyle="1" w:styleId="C5607A6C7C1C4BDA99D810749D552402">
    <w:name w:val="C5607A6C7C1C4BDA99D810749D552402"/>
  </w:style>
  <w:style w:type="paragraph" w:customStyle="1" w:styleId="561B5F4095174B508D410C96D8DE2BDF">
    <w:name w:val="561B5F4095174B508D410C96D8DE2BDF"/>
  </w:style>
  <w:style w:type="paragraph" w:customStyle="1" w:styleId="F4409D3A357746C8982F49CEA5A54208">
    <w:name w:val="F4409D3A357746C8982F49CEA5A54208"/>
  </w:style>
  <w:style w:type="paragraph" w:customStyle="1" w:styleId="80E59D7356C44DE3AAFC5E2A42BBBEE3">
    <w:name w:val="80E59D7356C44DE3AAFC5E2A42BBBEE3"/>
  </w:style>
  <w:style w:type="paragraph" w:customStyle="1" w:styleId="A1689A8A1E274086BA0E158018C69E08">
    <w:name w:val="A1689A8A1E274086BA0E158018C69E08"/>
  </w:style>
  <w:style w:type="paragraph" w:customStyle="1" w:styleId="FC5BEC1E69594F52973CF852B058E8BF">
    <w:name w:val="FC5BEC1E69594F52973CF852B058E8BF"/>
  </w:style>
  <w:style w:type="paragraph" w:customStyle="1" w:styleId="081C10244EC84810BAAA11722495002F">
    <w:name w:val="081C10244EC84810BAAA11722495002F"/>
  </w:style>
  <w:style w:type="paragraph" w:customStyle="1" w:styleId="2C85E415D96B473087E3138BC7E4FAAD">
    <w:name w:val="2C85E415D96B473087E3138BC7E4FAAD"/>
  </w:style>
  <w:style w:type="paragraph" w:customStyle="1" w:styleId="C3374B0A569743C7AB3120DCE0A162A5">
    <w:name w:val="C3374B0A569743C7AB3120DCE0A162A5"/>
    <w:rsid w:val="00581FEE"/>
  </w:style>
  <w:style w:type="paragraph" w:customStyle="1" w:styleId="114FE6CD3B8C425B83346355E76AD39E">
    <w:name w:val="114FE6CD3B8C425B83346355E76AD39E"/>
    <w:rsid w:val="00581FEE"/>
  </w:style>
  <w:style w:type="paragraph" w:customStyle="1" w:styleId="B9381FA6E1774903A5A48D455B95769E">
    <w:name w:val="B9381FA6E1774903A5A48D455B95769E"/>
    <w:rsid w:val="00581FEE"/>
  </w:style>
  <w:style w:type="paragraph" w:customStyle="1" w:styleId="88C5F171E1E7492D91B8300983084DCF">
    <w:name w:val="88C5F171E1E7492D91B8300983084DCF"/>
    <w:rsid w:val="00581FEE"/>
  </w:style>
  <w:style w:type="paragraph" w:customStyle="1" w:styleId="230F4874D39844068DD05483E00E1783">
    <w:name w:val="230F4874D39844068DD05483E00E1783"/>
    <w:rsid w:val="00581FEE"/>
  </w:style>
  <w:style w:type="paragraph" w:customStyle="1" w:styleId="F77D6E455AF24CBA88AE80DCC7F65195">
    <w:name w:val="F77D6E455AF24CBA88AE80DCC7F65195"/>
    <w:rsid w:val="00581FEE"/>
  </w:style>
  <w:style w:type="paragraph" w:customStyle="1" w:styleId="B36F2216D2E942888A4F68F0111901A4">
    <w:name w:val="B36F2216D2E942888A4F68F0111901A4"/>
    <w:rsid w:val="00581FEE"/>
  </w:style>
  <w:style w:type="paragraph" w:customStyle="1" w:styleId="79AF1DAD65364CDB90C8DFE60198718B">
    <w:name w:val="79AF1DAD65364CDB90C8DFE60198718B"/>
    <w:rsid w:val="00581FEE"/>
  </w:style>
  <w:style w:type="paragraph" w:customStyle="1" w:styleId="3A7D66E7E5D94165998D823D0270668B">
    <w:name w:val="3A7D66E7E5D94165998D823D0270668B"/>
    <w:rsid w:val="00581FEE"/>
  </w:style>
  <w:style w:type="paragraph" w:customStyle="1" w:styleId="AF10423C3C53402E899E7861CD12F033">
    <w:name w:val="AF10423C3C53402E899E7861CD12F033"/>
    <w:rsid w:val="00581FEE"/>
  </w:style>
  <w:style w:type="paragraph" w:customStyle="1" w:styleId="F664A651CD12414495119F6D5A74BCD4">
    <w:name w:val="F664A651CD12414495119F6D5A74BCD4"/>
    <w:rsid w:val="00581FEE"/>
  </w:style>
  <w:style w:type="paragraph" w:customStyle="1" w:styleId="D70426460CED4801A74812911033C72D">
    <w:name w:val="D70426460CED4801A74812911033C72D"/>
    <w:rsid w:val="00581FEE"/>
  </w:style>
  <w:style w:type="paragraph" w:customStyle="1" w:styleId="7D11AC1814124771A58AB1D36ED19E06">
    <w:name w:val="7D11AC1814124771A58AB1D36ED19E06"/>
    <w:rsid w:val="00581FEE"/>
  </w:style>
  <w:style w:type="paragraph" w:customStyle="1" w:styleId="F08BE5F8EEA14834B312C6C50A108DF2">
    <w:name w:val="F08BE5F8EEA14834B312C6C50A108DF2"/>
    <w:rsid w:val="00581FEE"/>
  </w:style>
  <w:style w:type="paragraph" w:customStyle="1" w:styleId="D3CCD40AEC394EBDB8EA436D298FF4F6">
    <w:name w:val="D3CCD40AEC394EBDB8EA436D298FF4F6"/>
    <w:rsid w:val="00581F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05C522-2A5F-4E06-B11B-6F74B797D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RecentCollegeGradResume</Template>
  <TotalTime>33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recent college graduate</vt:lpstr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creator>David Rose</dc:creator>
  <cp:lastModifiedBy>David Rose</cp:lastModifiedBy>
  <cp:revision>4</cp:revision>
  <cp:lastPrinted>2006-08-01T17:47:00Z</cp:lastPrinted>
  <dcterms:created xsi:type="dcterms:W3CDTF">2018-02-04T18:58:00Z</dcterms:created>
  <dcterms:modified xsi:type="dcterms:W3CDTF">2018-02-05T21:54:00Z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